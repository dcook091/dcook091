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61787" w14:textId="77777777" w:rsidR="000A5605" w:rsidRPr="00B42856" w:rsidRDefault="000A5605" w:rsidP="00B42856">
      <w:pPr>
        <w:pStyle w:val="T1"/>
      </w:pPr>
    </w:p>
    <w:p w14:paraId="40215642" w14:textId="77777777" w:rsidR="000A5605" w:rsidRPr="00B42856" w:rsidRDefault="000A5605" w:rsidP="00B42856">
      <w:pPr>
        <w:pStyle w:val="N2"/>
      </w:pPr>
    </w:p>
    <w:p w14:paraId="59F6EF00" w14:textId="77777777" w:rsidR="005E259A" w:rsidRDefault="005E259A" w:rsidP="005E259A">
      <w:pPr>
        <w:pStyle w:val="N2"/>
      </w:pPr>
      <w:r>
        <w:t xml:space="preserve"> </w:t>
      </w:r>
    </w:p>
    <w:p w14:paraId="5BAFDBE8" w14:textId="77777777" w:rsidR="007B4B8F" w:rsidRDefault="007B4B8F" w:rsidP="007B4B8F">
      <w:pPr>
        <w:pStyle w:val="N2"/>
      </w:pPr>
      <w:r>
        <w:t>DISSERTATION TABLE</w:t>
      </w:r>
    </w:p>
    <w:p w14:paraId="04943BCF" w14:textId="77777777" w:rsidR="007B4B8F" w:rsidRDefault="007B4B8F" w:rsidP="007B4B8F">
      <w:pPr>
        <w:pStyle w:val="N2"/>
      </w:pPr>
      <w:r>
        <w:t>Doctor of Pedagogical Sciences Karelin, Alexander Alexandrovich</w:t>
      </w:r>
    </w:p>
    <w:p w14:paraId="45C73696" w14:textId="77777777" w:rsidR="007B4B8F" w:rsidRDefault="007B4B8F" w:rsidP="007B4B8F">
      <w:pPr>
        <w:pStyle w:val="N2"/>
      </w:pPr>
      <w:r>
        <w:t>INTRODUCTION</w:t>
      </w:r>
    </w:p>
    <w:p w14:paraId="0685EFCA" w14:textId="77777777" w:rsidR="007B4B8F" w:rsidRDefault="007B4B8F" w:rsidP="007B4B8F">
      <w:pPr>
        <w:pStyle w:val="N2"/>
      </w:pPr>
    </w:p>
    <w:p w14:paraId="5B4CBCF2" w14:textId="77777777" w:rsidR="007B4B8F" w:rsidRDefault="007B4B8F" w:rsidP="007B4B8F">
      <w:pPr>
        <w:pStyle w:val="N2"/>
      </w:pPr>
      <w:r>
        <w:t>CHAPTER 1. ANALYTICAL GENERALIZATION OF THE PROBLEM ON LITERATUR DATA AND EXPERIENCE OF SPORTIC PRACTICE</w:t>
      </w:r>
    </w:p>
    <w:p w14:paraId="29F98255" w14:textId="77777777" w:rsidR="007B4B8F" w:rsidRDefault="007B4B8F" w:rsidP="007B4B8F">
      <w:pPr>
        <w:pStyle w:val="N2"/>
      </w:pPr>
    </w:p>
    <w:p w14:paraId="6409B85D" w14:textId="77777777" w:rsidR="007B4B8F" w:rsidRDefault="007B4B8F" w:rsidP="007B4B8F">
      <w:pPr>
        <w:pStyle w:val="N2"/>
      </w:pPr>
      <w:r>
        <w:t>1.1. Historical analysis of the emergence and development of physical culture and wrestling in the Ancient World</w:t>
      </w:r>
    </w:p>
    <w:p w14:paraId="63F2BE8B" w14:textId="77777777" w:rsidR="007B4B8F" w:rsidRDefault="007B4B8F" w:rsidP="007B4B8F">
      <w:pPr>
        <w:pStyle w:val="N2"/>
      </w:pPr>
    </w:p>
    <w:p w14:paraId="7284D6E0" w14:textId="77777777" w:rsidR="007B4B8F" w:rsidRDefault="007B4B8F" w:rsidP="007B4B8F">
      <w:pPr>
        <w:pStyle w:val="N2"/>
      </w:pPr>
      <w:r>
        <w:t>1.2. The militarized focus of the development of physical culture</w:t>
      </w:r>
    </w:p>
    <w:p w14:paraId="6D343D4B" w14:textId="77777777" w:rsidR="007B4B8F" w:rsidRDefault="007B4B8F" w:rsidP="007B4B8F">
      <w:pPr>
        <w:pStyle w:val="N2"/>
      </w:pPr>
    </w:p>
    <w:p w14:paraId="08205212" w14:textId="77777777" w:rsidR="007B4B8F" w:rsidRDefault="007B4B8F" w:rsidP="007B4B8F">
      <w:pPr>
        <w:pStyle w:val="N2"/>
      </w:pPr>
      <w:r>
        <w:t>1.3. Pedagogical foundations of domestic sports</w:t>
      </w:r>
    </w:p>
    <w:p w14:paraId="5AF93EB3" w14:textId="77777777" w:rsidR="007B4B8F" w:rsidRDefault="007B4B8F" w:rsidP="007B4B8F">
      <w:pPr>
        <w:pStyle w:val="N2"/>
      </w:pPr>
    </w:p>
    <w:p w14:paraId="26E741C7" w14:textId="77777777" w:rsidR="007B4B8F" w:rsidRDefault="007B4B8F" w:rsidP="007B4B8F">
      <w:pPr>
        <w:pStyle w:val="N2"/>
      </w:pPr>
      <w:r>
        <w:t>1.4. The development of wrestling in Russia</w:t>
      </w:r>
    </w:p>
    <w:p w14:paraId="10D34696" w14:textId="77777777" w:rsidR="007B4B8F" w:rsidRDefault="007B4B8F" w:rsidP="007B4B8F">
      <w:pPr>
        <w:pStyle w:val="N2"/>
      </w:pPr>
    </w:p>
    <w:p w14:paraId="1447B36C" w14:textId="77777777" w:rsidR="007B4B8F" w:rsidRDefault="007B4B8F" w:rsidP="007B4B8F">
      <w:pPr>
        <w:pStyle w:val="N2"/>
      </w:pPr>
      <w:r>
        <w:t>1.5. Outstanding fighters of the 20th century 57th Opinion on Chapter 1.</w:t>
      </w:r>
    </w:p>
    <w:p w14:paraId="1DBB024A" w14:textId="77777777" w:rsidR="007B4B8F" w:rsidRDefault="007B4B8F" w:rsidP="007B4B8F">
      <w:pPr>
        <w:pStyle w:val="N2"/>
      </w:pPr>
    </w:p>
    <w:p w14:paraId="2A53925F" w14:textId="77777777" w:rsidR="007B4B8F" w:rsidRDefault="007B4B8F" w:rsidP="007B4B8F">
      <w:pPr>
        <w:pStyle w:val="N2"/>
      </w:pPr>
      <w:r>
        <w:t>CHAPTER 2. EULUTIONAL PRODUCT</w:t>
      </w:r>
    </w:p>
    <w:p w14:paraId="632316E8" w14:textId="77777777" w:rsidR="007B4B8F" w:rsidRDefault="007B4B8F" w:rsidP="007B4B8F">
      <w:pPr>
        <w:pStyle w:val="N2"/>
      </w:pPr>
    </w:p>
    <w:p w14:paraId="5432BEA9" w14:textId="77777777" w:rsidR="007B4B8F" w:rsidRDefault="007B4B8F" w:rsidP="007B4B8F">
      <w:pPr>
        <w:pStyle w:val="N2"/>
      </w:pPr>
      <w:r>
        <w:t>IN SPORTS FIGHT</w:t>
      </w:r>
    </w:p>
    <w:p w14:paraId="39C94751" w14:textId="77777777" w:rsidR="007B4B8F" w:rsidRDefault="007B4B8F" w:rsidP="007B4B8F">
      <w:pPr>
        <w:pStyle w:val="N2"/>
      </w:pPr>
    </w:p>
    <w:p w14:paraId="79C1B3CE" w14:textId="77777777" w:rsidR="007B4B8F" w:rsidRDefault="007B4B8F" w:rsidP="007B4B8F">
      <w:pPr>
        <w:pStyle w:val="N2"/>
      </w:pPr>
      <w:r>
        <w:t>2.1. Stage changes in the rules of the competition and their impact on the methodological aspects of the training of wrestlers</w:t>
      </w:r>
    </w:p>
    <w:p w14:paraId="171BEDAF" w14:textId="77777777" w:rsidR="007B4B8F" w:rsidRDefault="007B4B8F" w:rsidP="007B4B8F">
      <w:pPr>
        <w:pStyle w:val="N2"/>
      </w:pPr>
    </w:p>
    <w:p w14:paraId="257A1231" w14:textId="77777777" w:rsidR="007B4B8F" w:rsidRDefault="007B4B8F" w:rsidP="007B4B8F">
      <w:pPr>
        <w:pStyle w:val="N2"/>
      </w:pPr>
      <w:r>
        <w:t>2.2. Classification structure of the technical potential of wrestling</w:t>
      </w:r>
    </w:p>
    <w:p w14:paraId="57189D71" w14:textId="77777777" w:rsidR="007B4B8F" w:rsidRDefault="007B4B8F" w:rsidP="007B4B8F">
      <w:pPr>
        <w:pStyle w:val="N2"/>
      </w:pPr>
    </w:p>
    <w:p w14:paraId="665CE85E" w14:textId="77777777" w:rsidR="007B4B8F" w:rsidRDefault="007B4B8F" w:rsidP="007B4B8F">
      <w:pPr>
        <w:pStyle w:val="N2"/>
      </w:pPr>
      <w:r>
        <w:t>2.3. Terminology of wrestling and its expression</w:t>
      </w:r>
    </w:p>
    <w:p w14:paraId="154B42B5" w14:textId="77777777" w:rsidR="007B4B8F" w:rsidRDefault="007B4B8F" w:rsidP="007B4B8F">
      <w:pPr>
        <w:pStyle w:val="N2"/>
      </w:pPr>
    </w:p>
    <w:p w14:paraId="034AC418" w14:textId="77777777" w:rsidR="007B4B8F" w:rsidRDefault="007B4B8F" w:rsidP="007B4B8F">
      <w:pPr>
        <w:pStyle w:val="N2"/>
      </w:pPr>
      <w:r>
        <w:t>2.4. Integrated Combination Learning System</w:t>
      </w:r>
    </w:p>
    <w:p w14:paraId="665171E2" w14:textId="77777777" w:rsidR="007B4B8F" w:rsidRDefault="007B4B8F" w:rsidP="007B4B8F">
      <w:pPr>
        <w:pStyle w:val="N2"/>
      </w:pPr>
    </w:p>
    <w:p w14:paraId="02AAB31C" w14:textId="5D8AC88A" w:rsidR="007B4B8F" w:rsidRDefault="007B4B8F" w:rsidP="007B4B8F">
      <w:pPr>
        <w:pStyle w:val="N2"/>
      </w:pPr>
      <w:r>
        <w:t>2.5. Modeling as a factor in building an integral-116 training system in wrestling</w:t>
      </w:r>
    </w:p>
    <w:p w14:paraId="10A46E26" w14:textId="77777777" w:rsidR="007B4B8F" w:rsidRDefault="007B4B8F" w:rsidP="007B4B8F">
      <w:pPr>
        <w:pStyle w:val="N2"/>
      </w:pPr>
    </w:p>
    <w:p w14:paraId="35289E6A" w14:textId="77777777" w:rsidR="007B4B8F" w:rsidRDefault="007B4B8F" w:rsidP="007B4B8F">
      <w:pPr>
        <w:pStyle w:val="N2"/>
      </w:pPr>
    </w:p>
    <w:p w14:paraId="521F5779" w14:textId="77777777" w:rsidR="007B4B8F" w:rsidRDefault="007B4B8F" w:rsidP="007B4B8F">
      <w:pPr>
        <w:pStyle w:val="N2"/>
      </w:pPr>
    </w:p>
    <w:p w14:paraId="147C6DAF" w14:textId="77777777" w:rsidR="007B4B8F" w:rsidRDefault="007B4B8F" w:rsidP="007B4B8F">
      <w:pPr>
        <w:pStyle w:val="N2"/>
      </w:pPr>
    </w:p>
    <w:p w14:paraId="1B1BA903" w14:textId="77777777" w:rsidR="007B4B8F" w:rsidRDefault="007B4B8F" w:rsidP="005E259A">
      <w:pPr>
        <w:pStyle w:val="N2"/>
      </w:pPr>
    </w:p>
    <w:p w14:paraId="2E4388C3" w14:textId="77777777" w:rsidR="007B4B8F" w:rsidRDefault="007B4B8F" w:rsidP="005E259A">
      <w:pPr>
        <w:pStyle w:val="N2"/>
      </w:pPr>
    </w:p>
    <w:p w14:paraId="5D9D817C" w14:textId="77777777" w:rsidR="007B4B8F" w:rsidRDefault="007B4B8F" w:rsidP="005E259A">
      <w:pPr>
        <w:pStyle w:val="N2"/>
      </w:pPr>
    </w:p>
    <w:p w14:paraId="2C69E060" w14:textId="77777777" w:rsidR="007B4B8F" w:rsidRDefault="007B4B8F" w:rsidP="005E259A">
      <w:pPr>
        <w:pStyle w:val="N2"/>
      </w:pPr>
    </w:p>
    <w:p w14:paraId="23A7A181" w14:textId="77777777" w:rsidR="007B4B8F" w:rsidRDefault="007B4B8F" w:rsidP="005E259A">
      <w:pPr>
        <w:pStyle w:val="N2"/>
      </w:pPr>
    </w:p>
    <w:p w14:paraId="1BF8EC22" w14:textId="77777777" w:rsidR="007B4B8F" w:rsidRDefault="007B4B8F" w:rsidP="005E259A">
      <w:pPr>
        <w:pStyle w:val="N2"/>
      </w:pPr>
    </w:p>
    <w:p w14:paraId="6988F29C" w14:textId="77777777" w:rsidR="007B4B8F" w:rsidRDefault="007B4B8F" w:rsidP="005E259A">
      <w:pPr>
        <w:pStyle w:val="N2"/>
      </w:pPr>
    </w:p>
    <w:p w14:paraId="622E8C8C" w14:textId="77777777" w:rsidR="007B4B8F" w:rsidRDefault="007B4B8F" w:rsidP="005E259A">
      <w:pPr>
        <w:pStyle w:val="N2"/>
      </w:pPr>
    </w:p>
    <w:p w14:paraId="65138636" w14:textId="77777777" w:rsidR="007B4B8F" w:rsidRDefault="007B4B8F" w:rsidP="005E259A">
      <w:pPr>
        <w:pStyle w:val="N2"/>
      </w:pPr>
    </w:p>
    <w:p w14:paraId="53429DCE" w14:textId="77777777" w:rsidR="007B4B8F" w:rsidRDefault="007B4B8F" w:rsidP="005E259A">
      <w:pPr>
        <w:pStyle w:val="N2"/>
      </w:pPr>
    </w:p>
    <w:p w14:paraId="2994443E" w14:textId="77777777" w:rsidR="007B4B8F" w:rsidRDefault="007B4B8F" w:rsidP="005E259A">
      <w:pPr>
        <w:pStyle w:val="N2"/>
      </w:pPr>
    </w:p>
    <w:p w14:paraId="111B907B" w14:textId="77777777" w:rsidR="007B4B8F" w:rsidRDefault="007B4B8F" w:rsidP="005E259A">
      <w:pPr>
        <w:pStyle w:val="N2"/>
      </w:pPr>
    </w:p>
    <w:p w14:paraId="4D035953" w14:textId="77777777" w:rsidR="007B4B8F" w:rsidRDefault="007B4B8F" w:rsidP="005E259A">
      <w:pPr>
        <w:pStyle w:val="N2"/>
      </w:pPr>
    </w:p>
    <w:p w14:paraId="0B6609C2" w14:textId="77777777" w:rsidR="007B4B8F" w:rsidRDefault="007B4B8F" w:rsidP="005E259A">
      <w:pPr>
        <w:pStyle w:val="N2"/>
      </w:pPr>
    </w:p>
    <w:p w14:paraId="2E3263B9" w14:textId="77777777" w:rsidR="007B4B8F" w:rsidRDefault="007B4B8F" w:rsidP="005E259A">
      <w:pPr>
        <w:pStyle w:val="N2"/>
      </w:pPr>
    </w:p>
    <w:p w14:paraId="53CC0576" w14:textId="77777777" w:rsidR="007B4B8F" w:rsidRDefault="007B4B8F" w:rsidP="005E259A">
      <w:pPr>
        <w:pStyle w:val="N2"/>
      </w:pPr>
    </w:p>
    <w:p w14:paraId="26302552" w14:textId="77777777" w:rsidR="007B4B8F" w:rsidRDefault="007B4B8F" w:rsidP="005E259A">
      <w:pPr>
        <w:pStyle w:val="N2"/>
      </w:pPr>
    </w:p>
    <w:p w14:paraId="4DA5980B" w14:textId="77777777" w:rsidR="007B4B8F" w:rsidRDefault="007B4B8F" w:rsidP="005E259A">
      <w:pPr>
        <w:pStyle w:val="N2"/>
      </w:pPr>
    </w:p>
    <w:p w14:paraId="374AD59F" w14:textId="77777777" w:rsidR="007B4B8F" w:rsidRPr="00D32E0B" w:rsidRDefault="007B4B8F" w:rsidP="005E259A">
      <w:pPr>
        <w:pStyle w:val="N2"/>
      </w:pPr>
    </w:p>
    <w:sectPr w:rsidR="007B4B8F" w:rsidRPr="00D32E0B" w:rsidSect="00566B92">
      <w:pgSz w:w="12240" w:h="15840"/>
      <w:pgMar w:top="180" w:right="720" w:bottom="288" w:left="720" w:header="547" w:footer="245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2009C" w14:textId="77777777" w:rsidR="00566B92" w:rsidRDefault="00566B92" w:rsidP="00142536">
      <w:r>
        <w:separator/>
      </w:r>
    </w:p>
  </w:endnote>
  <w:endnote w:type="continuationSeparator" w:id="0">
    <w:p w14:paraId="0E386938" w14:textId="77777777" w:rsidR="00566B92" w:rsidRDefault="00566B92" w:rsidP="001425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" w:fontKey="{38CF767A-AE22-A442-A6CE-76387EC11F45}"/>
    <w:embedBold r:id="rId2" w:fontKey="{6E4A552D-895C-2D41-8B97-B6B0718B4E2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3" w:fontKey="{B7A98F52-9EF8-8A46-A1F0-A146F2FE40C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06111129-0890-234F-9CD7-1185D6E4BB63}"/>
    <w:embedBold r:id="rId5" w:fontKey="{BF9C9D0D-3D13-124B-8388-E1CC923FE9D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17773018-3BD1-724E-8329-32BB6920B51A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7" w:fontKey="{609062E6-7998-644A-A8D8-1BF23C4C6D19}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  <w:embedRegular r:id="rId8" w:fontKey="{22306C42-980A-D44B-97F7-02E7E33868C0}"/>
    <w:embedBold r:id="rId9" w:fontKey="{5BEE2C51-73EC-AE4B-A5CC-FAEFC15A53B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4042511D-01B3-4B4D-B134-63FB1FE5C41B}"/>
    <w:embedBold r:id="rId11" w:fontKey="{76A0863A-E72B-5B44-9A1E-AE59E9036AE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86E72538-42B5-F84D-871A-17D583CEAB29}"/>
    <w:embedBold r:id="rId13" w:fontKey="{12997195-ED6E-894C-84D8-CA151588D0E9}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14" w:fontKey="{0BAC3042-A269-914E-8384-57EF3B43B3C4}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E73675A6-A536-934D-BA74-AACE67BD45F1}"/>
  </w:font>
  <w:font w:name="Steinem Unicode">
    <w:altName w:val="Yu Gothic"/>
    <w:panose1 w:val="020B0604020202020204"/>
    <w:charset w:val="80"/>
    <w:family w:val="roman"/>
    <w:pitch w:val="variable"/>
    <w:sig w:usb0="A1002FBF" w:usb1="590F386B" w:usb2="00000010" w:usb3="00000000" w:csb0="803F01FF" w:csb1="00000000"/>
  </w:font>
  <w:font w:name="Imprint MT Shadow">
    <w:panose1 w:val="04020605060303030202"/>
    <w:charset w:val="4D"/>
    <w:family w:val="decorative"/>
    <w:pitch w:val="variable"/>
    <w:sig w:usb0="00000003" w:usb1="00000000" w:usb2="00000000" w:usb3="00000000" w:csb0="00000001" w:csb1="00000000"/>
    <w:embedRegular r:id="rId16" w:fontKey="{BD6CB1D1-C7D9-7C46-8F23-716D16B8694D}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  <w:embedRegular r:id="rId17" w:fontKey="{06053C91-0CA1-894E-BF28-A94C7CFB54B2}"/>
  </w:font>
  <w:font w:name="Narkisim">
    <w:panose1 w:val="020E0502050101010101"/>
    <w:charset w:val="B1"/>
    <w:family w:val="swiss"/>
    <w:pitch w:val="variable"/>
    <w:sig w:usb0="00000803" w:usb1="00000000" w:usb2="00000000" w:usb3="00000000" w:csb0="00000021" w:csb1="00000000"/>
    <w:embedBold r:id="rId18" w:fontKey="{D2861498-7389-E946-8DF1-7BF911581751}"/>
  </w:font>
  <w:font w:name="Rockwell Nova">
    <w:panose1 w:val="02060503020205020403"/>
    <w:charset w:val="00"/>
    <w:family w:val="roman"/>
    <w:pitch w:val="variable"/>
    <w:sig w:usb0="80000287" w:usb1="00000002" w:usb2="00000000" w:usb3="00000000" w:csb0="0000019F" w:csb1="00000000"/>
    <w:embedBold r:id="rId19" w:fontKey="{11519C1C-BF9C-8943-B079-B3BA97048066}"/>
  </w:font>
  <w:font w:name="Acme">
    <w:altName w:val="Calibri"/>
    <w:panose1 w:val="020B0604020202020204"/>
    <w:charset w:val="00"/>
    <w:family w:val="auto"/>
    <w:pitch w:val="variable"/>
    <w:sig w:usb0="800000A7" w:usb1="00000000" w:usb2="00000000" w:usb3="00000000" w:csb0="00000001" w:csb1="00000000"/>
  </w:font>
  <w:font w:name="Tillana">
    <w:altName w:val="Mangal"/>
    <w:panose1 w:val="020B0604020202020204"/>
    <w:charset w:val="00"/>
    <w:family w:val="auto"/>
    <w:pitch w:val="variable"/>
    <w:sig w:usb0="00008007" w:usb1="00000000" w:usb2="00000000" w:usb3="00000000" w:csb0="00000093" w:csb1="00000000"/>
  </w:font>
  <w:font w:name="Handlee">
    <w:altName w:val="Calibri"/>
    <w:panose1 w:val="020B0604020202020204"/>
    <w:charset w:val="00"/>
    <w:family w:val="auto"/>
    <w:pitch w:val="variable"/>
    <w:sig w:usb0="A0000027" w:usb1="4000004A" w:usb2="00000000" w:usb3="00000000" w:csb0="00000111" w:csb1="00000000"/>
  </w:font>
  <w:font w:name="Cavolini">
    <w:panose1 w:val="03000502040302020204"/>
    <w:charset w:val="00"/>
    <w:family w:val="script"/>
    <w:pitch w:val="variable"/>
    <w:sig w:usb0="A11526FF" w:usb1="8000000A" w:usb2="00010000" w:usb3="00000000" w:csb0="0000019F" w:csb1="00000000"/>
    <w:embedRegular r:id="rId23" w:fontKey="{1C3B1BCE-F44B-994B-85A2-C8F060D27D00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E916E" w14:textId="77777777" w:rsidR="00566B92" w:rsidRDefault="00566B92" w:rsidP="00142536">
      <w:r>
        <w:separator/>
      </w:r>
    </w:p>
  </w:footnote>
  <w:footnote w:type="continuationSeparator" w:id="0">
    <w:p w14:paraId="3B500C0D" w14:textId="77777777" w:rsidR="00566B92" w:rsidRDefault="00566B92" w:rsidP="001425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3208E"/>
    <w:multiLevelType w:val="singleLevel"/>
    <w:tmpl w:val="0053208E"/>
    <w:lvl w:ilvl="0">
      <w:start w:val="1"/>
      <w:numFmt w:val="decimal"/>
      <w:lvlText w:val="%1."/>
      <w:lvlJc w:val="left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  <w:shd w:val="clear" w:color="auto" w:fill="auto"/>
        <w:lang w:val="en-US" w:eastAsia="en-US" w:bidi="en-US"/>
      </w:rPr>
    </w:lvl>
  </w:abstractNum>
  <w:abstractNum w:abstractNumId="1" w15:restartNumberingAfterBreak="0">
    <w:nsid w:val="09D14279"/>
    <w:multiLevelType w:val="multilevel"/>
    <w:tmpl w:val="3190B75C"/>
    <w:lvl w:ilvl="0">
      <w:start w:val="1"/>
      <w:numFmt w:val="bullet"/>
      <w:lvlText w:val="x"/>
      <w:lvlJc w:val="left"/>
      <w:pPr>
        <w:ind w:left="450" w:hanging="360"/>
      </w:pPr>
      <w:rPr>
        <w:rFonts w:ascii="Wingdings" w:hAnsi="Wingdings" w:hint="default"/>
        <w:color w:val="B80000" w:themeColor="accent6"/>
        <w:sz w:val="11"/>
        <w:szCs w:val="21"/>
      </w:rPr>
    </w:lvl>
    <w:lvl w:ilvl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" w15:restartNumberingAfterBreak="0">
    <w:nsid w:val="18523845"/>
    <w:multiLevelType w:val="multilevel"/>
    <w:tmpl w:val="BDD08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C400CB7"/>
    <w:multiLevelType w:val="multilevel"/>
    <w:tmpl w:val="7004B8E8"/>
    <w:lvl w:ilvl="0">
      <w:start w:val="1"/>
      <w:numFmt w:val="bullet"/>
      <w:pStyle w:val="B1"/>
      <w:lvlText w:val=""/>
      <w:lvlJc w:val="left"/>
      <w:pPr>
        <w:ind w:left="450" w:hanging="360"/>
      </w:pPr>
      <w:rPr>
        <w:rFonts w:ascii="Symbol" w:hAnsi="Symbol" w:hint="default"/>
        <w:sz w:val="10"/>
        <w:szCs w:val="20"/>
      </w:rPr>
    </w:lvl>
    <w:lvl w:ilvl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293B79E2"/>
    <w:multiLevelType w:val="multilevel"/>
    <w:tmpl w:val="434AC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94C1101"/>
    <w:multiLevelType w:val="hybridMultilevel"/>
    <w:tmpl w:val="04707BDA"/>
    <w:lvl w:ilvl="0" w:tplc="E3A6F598">
      <w:start w:val="1"/>
      <w:numFmt w:val="bullet"/>
      <w:pStyle w:val="Style2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154BC9"/>
    <w:multiLevelType w:val="multilevel"/>
    <w:tmpl w:val="346C9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317214"/>
    <w:multiLevelType w:val="multilevel"/>
    <w:tmpl w:val="56A2E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CD4884"/>
    <w:multiLevelType w:val="multilevel"/>
    <w:tmpl w:val="08921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/>
        <w:caps w:val="0"/>
        <w:smallCaps w:val="0"/>
        <w:color w:val="000000" w:themeColor="text1"/>
        <w:spacing w:val="0"/>
        <w14:glow w14:rad="0">
          <w14:srgbClr w14:val="000000"/>
        </w14:glow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C52880"/>
    <w:multiLevelType w:val="multilevel"/>
    <w:tmpl w:val="DC482FB2"/>
    <w:lvl w:ilvl="0">
      <w:start w:val="1"/>
      <w:numFmt w:val="bullet"/>
      <w:pStyle w:val="Nx"/>
      <w:lvlText w:val="x"/>
      <w:lvlJc w:val="left"/>
      <w:pPr>
        <w:ind w:left="450" w:hanging="360"/>
      </w:pPr>
      <w:rPr>
        <w:rFonts w:ascii="Wingdings" w:hAnsi="Wingdings" w:hint="default"/>
        <w:color w:val="B80000" w:themeColor="accent6"/>
        <w:sz w:val="11"/>
        <w:szCs w:val="21"/>
      </w:rPr>
    </w:lvl>
    <w:lvl w:ilvl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10" w15:restartNumberingAfterBreak="0">
    <w:nsid w:val="3C4A31DC"/>
    <w:multiLevelType w:val="multilevel"/>
    <w:tmpl w:val="F91E8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7D9240D"/>
    <w:multiLevelType w:val="multilevel"/>
    <w:tmpl w:val="A4A26CA4"/>
    <w:lvl w:ilvl="0">
      <w:start w:val="1"/>
      <w:numFmt w:val="bullet"/>
      <w:lvlText w:val="R"/>
      <w:lvlJc w:val="left"/>
      <w:pPr>
        <w:ind w:left="450" w:hanging="360"/>
      </w:pPr>
      <w:rPr>
        <w:rFonts w:ascii="Wingdings 2" w:hAnsi="Wingdings 2" w:hint="default"/>
        <w:b/>
        <w:i w:val="0"/>
        <w:color w:val="005501"/>
        <w:sz w:val="10"/>
        <w:szCs w:val="20"/>
      </w:rPr>
    </w:lvl>
    <w:lvl w:ilvl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12" w15:restartNumberingAfterBreak="0">
    <w:nsid w:val="4E362060"/>
    <w:multiLevelType w:val="hybridMultilevel"/>
    <w:tmpl w:val="9AEE21D8"/>
    <w:lvl w:ilvl="0" w:tplc="A22AB87E">
      <w:numFmt w:val="bullet"/>
      <w:lvlText w:val=""/>
      <w:lvlJc w:val="left"/>
      <w:pPr>
        <w:ind w:left="1030" w:hanging="150"/>
      </w:pPr>
      <w:rPr>
        <w:rFonts w:ascii="Symbol" w:eastAsia="Symbol" w:hAnsi="Symbol" w:cs="Symbol" w:hint="default"/>
        <w:w w:val="100"/>
        <w:sz w:val="24"/>
        <w:szCs w:val="24"/>
        <w:lang w:val="en-US" w:eastAsia="en-US" w:bidi="en-US"/>
      </w:rPr>
    </w:lvl>
    <w:lvl w:ilvl="1" w:tplc="3CE0B35A">
      <w:numFmt w:val="bullet"/>
      <w:lvlText w:val="•"/>
      <w:lvlJc w:val="left"/>
      <w:pPr>
        <w:ind w:left="1818" w:hanging="150"/>
      </w:pPr>
      <w:rPr>
        <w:rFonts w:hint="default"/>
        <w:lang w:val="en-US" w:eastAsia="en-US" w:bidi="en-US"/>
      </w:rPr>
    </w:lvl>
    <w:lvl w:ilvl="2" w:tplc="F240101C">
      <w:numFmt w:val="bullet"/>
      <w:lvlText w:val="•"/>
      <w:lvlJc w:val="left"/>
      <w:pPr>
        <w:ind w:left="2596" w:hanging="150"/>
      </w:pPr>
      <w:rPr>
        <w:rFonts w:hint="default"/>
        <w:lang w:val="en-US" w:eastAsia="en-US" w:bidi="en-US"/>
      </w:rPr>
    </w:lvl>
    <w:lvl w:ilvl="3" w:tplc="644E97A6">
      <w:numFmt w:val="bullet"/>
      <w:lvlText w:val="•"/>
      <w:lvlJc w:val="left"/>
      <w:pPr>
        <w:ind w:left="3374" w:hanging="150"/>
      </w:pPr>
      <w:rPr>
        <w:rFonts w:hint="default"/>
        <w:lang w:val="en-US" w:eastAsia="en-US" w:bidi="en-US"/>
      </w:rPr>
    </w:lvl>
    <w:lvl w:ilvl="4" w:tplc="55A041CE">
      <w:numFmt w:val="bullet"/>
      <w:lvlText w:val="•"/>
      <w:lvlJc w:val="left"/>
      <w:pPr>
        <w:ind w:left="4152" w:hanging="150"/>
      </w:pPr>
      <w:rPr>
        <w:rFonts w:hint="default"/>
        <w:lang w:val="en-US" w:eastAsia="en-US" w:bidi="en-US"/>
      </w:rPr>
    </w:lvl>
    <w:lvl w:ilvl="5" w:tplc="E7CC02CA">
      <w:numFmt w:val="bullet"/>
      <w:lvlText w:val="•"/>
      <w:lvlJc w:val="left"/>
      <w:pPr>
        <w:ind w:left="4930" w:hanging="150"/>
      </w:pPr>
      <w:rPr>
        <w:rFonts w:hint="default"/>
        <w:lang w:val="en-US" w:eastAsia="en-US" w:bidi="en-US"/>
      </w:rPr>
    </w:lvl>
    <w:lvl w:ilvl="6" w:tplc="73B2EB04">
      <w:numFmt w:val="bullet"/>
      <w:lvlText w:val="•"/>
      <w:lvlJc w:val="left"/>
      <w:pPr>
        <w:ind w:left="5708" w:hanging="150"/>
      </w:pPr>
      <w:rPr>
        <w:rFonts w:hint="default"/>
        <w:lang w:val="en-US" w:eastAsia="en-US" w:bidi="en-US"/>
      </w:rPr>
    </w:lvl>
    <w:lvl w:ilvl="7" w:tplc="A5043BAC">
      <w:numFmt w:val="bullet"/>
      <w:lvlText w:val="•"/>
      <w:lvlJc w:val="left"/>
      <w:pPr>
        <w:ind w:left="6486" w:hanging="150"/>
      </w:pPr>
      <w:rPr>
        <w:rFonts w:hint="default"/>
        <w:lang w:val="en-US" w:eastAsia="en-US" w:bidi="en-US"/>
      </w:rPr>
    </w:lvl>
    <w:lvl w:ilvl="8" w:tplc="A16C50EC">
      <w:numFmt w:val="bullet"/>
      <w:lvlText w:val="•"/>
      <w:lvlJc w:val="left"/>
      <w:pPr>
        <w:ind w:left="7264" w:hanging="150"/>
      </w:pPr>
      <w:rPr>
        <w:rFonts w:hint="default"/>
        <w:lang w:val="en-US" w:eastAsia="en-US" w:bidi="en-US"/>
      </w:rPr>
    </w:lvl>
  </w:abstractNum>
  <w:abstractNum w:abstractNumId="13" w15:restartNumberingAfterBreak="0">
    <w:nsid w:val="4EBB0F58"/>
    <w:multiLevelType w:val="hybridMultilevel"/>
    <w:tmpl w:val="873C8FC4"/>
    <w:lvl w:ilvl="0" w:tplc="57B2B12C">
      <w:start w:val="1"/>
      <w:numFmt w:val="bullet"/>
      <w:pStyle w:val="z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2C2CA0"/>
    <w:multiLevelType w:val="multilevel"/>
    <w:tmpl w:val="522C2CA0"/>
    <w:lvl w:ilvl="0">
      <w:start w:val="1"/>
      <w:numFmt w:val="bullet"/>
      <w:pStyle w:val="b2"/>
      <w:lvlText w:val=""/>
      <w:lvlJc w:val="left"/>
      <w:pPr>
        <w:ind w:left="936" w:hanging="360"/>
      </w:pPr>
      <w:rPr>
        <w:rFonts w:ascii="Symbol" w:hAnsi="Symbol" w:hint="default"/>
        <w:color w:val="auto"/>
        <w:sz w:val="6"/>
        <w:szCs w:val="20"/>
      </w:rPr>
    </w:lvl>
    <w:lvl w:ilvl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56136EE5"/>
    <w:multiLevelType w:val="multilevel"/>
    <w:tmpl w:val="56136EE5"/>
    <w:lvl w:ilvl="0">
      <w:start w:val="1"/>
      <w:numFmt w:val="decimal"/>
      <w:pStyle w:val="N"/>
      <w:lvlText w:val="%1."/>
      <w:lvlJc w:val="left"/>
      <w:pPr>
        <w:ind w:left="1080" w:hanging="360"/>
      </w:pPr>
      <w:rPr>
        <w:rFonts w:hint="default"/>
        <w:sz w:val="8"/>
        <w:szCs w:val="1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7EB2657"/>
    <w:multiLevelType w:val="multilevel"/>
    <w:tmpl w:val="14660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5420E7"/>
    <w:multiLevelType w:val="multilevel"/>
    <w:tmpl w:val="FCBA3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5442C7C"/>
    <w:multiLevelType w:val="multilevel"/>
    <w:tmpl w:val="7E1EC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E30360"/>
    <w:multiLevelType w:val="multilevel"/>
    <w:tmpl w:val="59F447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6A2A2A1E"/>
    <w:multiLevelType w:val="multilevel"/>
    <w:tmpl w:val="0B564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F334821"/>
    <w:multiLevelType w:val="multilevel"/>
    <w:tmpl w:val="9E222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B86165"/>
    <w:multiLevelType w:val="multilevel"/>
    <w:tmpl w:val="7990F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43A3874"/>
    <w:multiLevelType w:val="multilevel"/>
    <w:tmpl w:val="743A3874"/>
    <w:lvl w:ilvl="0">
      <w:start w:val="1"/>
      <w:numFmt w:val="bullet"/>
      <w:pStyle w:val="b3"/>
      <w:lvlText w:val="◊"/>
      <w:lvlJc w:val="left"/>
      <w:pPr>
        <w:ind w:left="864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8"/>
        <w:szCs w:val="8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4635832"/>
    <w:multiLevelType w:val="multilevel"/>
    <w:tmpl w:val="74635832"/>
    <w:lvl w:ilvl="0">
      <w:start w:val="1"/>
      <w:numFmt w:val="lowerLetter"/>
      <w:pStyle w:val="L"/>
      <w:lvlText w:val="%1."/>
      <w:lvlJc w:val="left"/>
      <w:pPr>
        <w:ind w:left="864" w:hanging="360"/>
      </w:pPr>
      <w:rPr>
        <w:rFonts w:hint="default"/>
        <w:sz w:val="8"/>
        <w:szCs w:val="18"/>
      </w:rPr>
    </w:lvl>
    <w:lvl w:ilvl="1">
      <w:start w:val="1"/>
      <w:numFmt w:val="lowerLetter"/>
      <w:lvlText w:val="%2."/>
      <w:lvlJc w:val="left"/>
      <w:pPr>
        <w:ind w:left="1584" w:hanging="360"/>
      </w:pPr>
    </w:lvl>
    <w:lvl w:ilvl="2">
      <w:start w:val="1"/>
      <w:numFmt w:val="lowerRoman"/>
      <w:lvlText w:val="%3."/>
      <w:lvlJc w:val="right"/>
      <w:pPr>
        <w:ind w:left="2304" w:hanging="180"/>
      </w:pPr>
    </w:lvl>
    <w:lvl w:ilvl="3">
      <w:start w:val="1"/>
      <w:numFmt w:val="decimal"/>
      <w:lvlText w:val="%4."/>
      <w:lvlJc w:val="left"/>
      <w:pPr>
        <w:ind w:left="3024" w:hanging="360"/>
      </w:pPr>
    </w:lvl>
    <w:lvl w:ilvl="4">
      <w:start w:val="1"/>
      <w:numFmt w:val="lowerLetter"/>
      <w:lvlText w:val="%5."/>
      <w:lvlJc w:val="left"/>
      <w:pPr>
        <w:ind w:left="3744" w:hanging="360"/>
      </w:pPr>
    </w:lvl>
    <w:lvl w:ilvl="5">
      <w:start w:val="1"/>
      <w:numFmt w:val="lowerRoman"/>
      <w:lvlText w:val="%6."/>
      <w:lvlJc w:val="right"/>
      <w:pPr>
        <w:ind w:left="4464" w:hanging="180"/>
      </w:pPr>
    </w:lvl>
    <w:lvl w:ilvl="6">
      <w:start w:val="1"/>
      <w:numFmt w:val="decimal"/>
      <w:lvlText w:val="%7."/>
      <w:lvlJc w:val="left"/>
      <w:pPr>
        <w:ind w:left="5184" w:hanging="360"/>
      </w:pPr>
    </w:lvl>
    <w:lvl w:ilvl="7">
      <w:start w:val="1"/>
      <w:numFmt w:val="lowerLetter"/>
      <w:lvlText w:val="%8."/>
      <w:lvlJc w:val="left"/>
      <w:pPr>
        <w:ind w:left="5904" w:hanging="360"/>
      </w:pPr>
    </w:lvl>
    <w:lvl w:ilvl="8">
      <w:start w:val="1"/>
      <w:numFmt w:val="lowerRoman"/>
      <w:lvlText w:val="%9."/>
      <w:lvlJc w:val="right"/>
      <w:pPr>
        <w:ind w:left="6624" w:hanging="180"/>
      </w:pPr>
    </w:lvl>
  </w:abstractNum>
  <w:abstractNum w:abstractNumId="25" w15:restartNumberingAfterBreak="0">
    <w:nsid w:val="754D4EC0"/>
    <w:multiLevelType w:val="multilevel"/>
    <w:tmpl w:val="C15A1626"/>
    <w:lvl w:ilvl="0">
      <w:start w:val="1"/>
      <w:numFmt w:val="bullet"/>
      <w:pStyle w:val="N0"/>
      <w:lvlText w:val="R"/>
      <w:lvlJc w:val="left"/>
      <w:pPr>
        <w:ind w:left="450" w:hanging="360"/>
      </w:pPr>
      <w:rPr>
        <w:rFonts w:ascii="Wingdings 2" w:hAnsi="Wingdings 2" w:hint="default"/>
        <w:b/>
        <w:i w:val="0"/>
        <w:color w:val="005501"/>
        <w:sz w:val="11"/>
        <w:szCs w:val="21"/>
      </w:rPr>
    </w:lvl>
    <w:lvl w:ilvl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6" w15:restartNumberingAfterBreak="0">
    <w:nsid w:val="756B5F59"/>
    <w:multiLevelType w:val="multilevel"/>
    <w:tmpl w:val="756B5F59"/>
    <w:lvl w:ilvl="0">
      <w:start w:val="1"/>
      <w:numFmt w:val="lowerLetter"/>
      <w:pStyle w:val="Style1"/>
      <w:lvlText w:val="%1."/>
      <w:lvlJc w:val="left"/>
      <w:pPr>
        <w:ind w:left="1080" w:hanging="360"/>
      </w:pPr>
      <w:rPr>
        <w:rFonts w:hint="default"/>
        <w:sz w:val="12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9632A82"/>
    <w:multiLevelType w:val="multilevel"/>
    <w:tmpl w:val="F9D898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C5D3EBB"/>
    <w:multiLevelType w:val="multilevel"/>
    <w:tmpl w:val="8822F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D002F97"/>
    <w:multiLevelType w:val="multilevel"/>
    <w:tmpl w:val="F8045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DBD10FC"/>
    <w:multiLevelType w:val="multilevel"/>
    <w:tmpl w:val="725CA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FFA716C"/>
    <w:multiLevelType w:val="multilevel"/>
    <w:tmpl w:val="34A62F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 w16cid:durableId="1881476034">
    <w:abstractNumId w:val="3"/>
  </w:num>
  <w:num w:numId="2" w16cid:durableId="239802415">
    <w:abstractNumId w:val="14"/>
  </w:num>
  <w:num w:numId="3" w16cid:durableId="1661076681">
    <w:abstractNumId w:val="24"/>
  </w:num>
  <w:num w:numId="4" w16cid:durableId="791099297">
    <w:abstractNumId w:val="26"/>
  </w:num>
  <w:num w:numId="5" w16cid:durableId="857037130">
    <w:abstractNumId w:val="15"/>
  </w:num>
  <w:num w:numId="6" w16cid:durableId="347484761">
    <w:abstractNumId w:val="23"/>
  </w:num>
  <w:num w:numId="7" w16cid:durableId="877664891">
    <w:abstractNumId w:val="27"/>
  </w:num>
  <w:num w:numId="8" w16cid:durableId="1890873691">
    <w:abstractNumId w:val="10"/>
  </w:num>
  <w:num w:numId="9" w16cid:durableId="91172002">
    <w:abstractNumId w:val="17"/>
  </w:num>
  <w:num w:numId="10" w16cid:durableId="799497576">
    <w:abstractNumId w:val="31"/>
  </w:num>
  <w:num w:numId="11" w16cid:durableId="14120057">
    <w:abstractNumId w:val="19"/>
  </w:num>
  <w:num w:numId="12" w16cid:durableId="1474714532">
    <w:abstractNumId w:val="7"/>
  </w:num>
  <w:num w:numId="13" w16cid:durableId="1667706845">
    <w:abstractNumId w:val="16"/>
  </w:num>
  <w:num w:numId="14" w16cid:durableId="19097230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47403689">
    <w:abstractNumId w:val="0"/>
  </w:num>
  <w:num w:numId="16" w16cid:durableId="1945838740">
    <w:abstractNumId w:val="12"/>
  </w:num>
  <w:num w:numId="17" w16cid:durableId="556746941">
    <w:abstractNumId w:val="30"/>
  </w:num>
  <w:num w:numId="18" w16cid:durableId="1961258738">
    <w:abstractNumId w:val="2"/>
  </w:num>
  <w:num w:numId="19" w16cid:durableId="1833989067">
    <w:abstractNumId w:val="22"/>
  </w:num>
  <w:num w:numId="20" w16cid:durableId="545143176">
    <w:abstractNumId w:val="4"/>
  </w:num>
  <w:num w:numId="21" w16cid:durableId="516232409">
    <w:abstractNumId w:val="29"/>
  </w:num>
  <w:num w:numId="22" w16cid:durableId="1609501932">
    <w:abstractNumId w:val="20"/>
  </w:num>
  <w:num w:numId="23" w16cid:durableId="53235940">
    <w:abstractNumId w:val="18"/>
  </w:num>
  <w:num w:numId="24" w16cid:durableId="1104424091">
    <w:abstractNumId w:val="21"/>
  </w:num>
  <w:num w:numId="25" w16cid:durableId="1482385733">
    <w:abstractNumId w:val="6"/>
  </w:num>
  <w:num w:numId="26" w16cid:durableId="976102424">
    <w:abstractNumId w:val="28"/>
  </w:num>
  <w:num w:numId="27" w16cid:durableId="1905094251">
    <w:abstractNumId w:val="8"/>
  </w:num>
  <w:num w:numId="28" w16cid:durableId="248316459">
    <w:abstractNumId w:val="5"/>
  </w:num>
  <w:num w:numId="29" w16cid:durableId="399057555">
    <w:abstractNumId w:val="13"/>
  </w:num>
  <w:num w:numId="30" w16cid:durableId="1892620246">
    <w:abstractNumId w:val="9"/>
  </w:num>
  <w:num w:numId="31" w16cid:durableId="1023631352">
    <w:abstractNumId w:val="1"/>
  </w:num>
  <w:num w:numId="32" w16cid:durableId="1522209292">
    <w:abstractNumId w:val="25"/>
  </w:num>
  <w:num w:numId="33" w16cid:durableId="112619545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embedTrueTypeFonts/>
  <w:attachedTemplate r:id="rId1"/>
  <w:stylePaneFormatFilter w:val="9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stylePaneSortMethod w:val="0000"/>
  <w:defaultTabStop w:val="720"/>
  <w:clickAndTypeStyle w:val="N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QNiYyNDC2MLUzMDSyUdpeDU4uLM/DyQAkOzWgAUtxNkLQAAAA=="/>
  </w:docVars>
  <w:rsids>
    <w:rsidRoot w:val="007B4B8F"/>
    <w:rsid w:val="00002F4E"/>
    <w:rsid w:val="00003622"/>
    <w:rsid w:val="00036C6E"/>
    <w:rsid w:val="00046E05"/>
    <w:rsid w:val="00081B27"/>
    <w:rsid w:val="00091ADF"/>
    <w:rsid w:val="000966A4"/>
    <w:rsid w:val="000A5605"/>
    <w:rsid w:val="000B3407"/>
    <w:rsid w:val="000B5F26"/>
    <w:rsid w:val="000D2DAF"/>
    <w:rsid w:val="000D3475"/>
    <w:rsid w:val="000D7562"/>
    <w:rsid w:val="000F2635"/>
    <w:rsid w:val="00101E97"/>
    <w:rsid w:val="001061F2"/>
    <w:rsid w:val="00106532"/>
    <w:rsid w:val="00124B80"/>
    <w:rsid w:val="00137D46"/>
    <w:rsid w:val="00142536"/>
    <w:rsid w:val="00171FBA"/>
    <w:rsid w:val="00175A0F"/>
    <w:rsid w:val="00177049"/>
    <w:rsid w:val="00182DB1"/>
    <w:rsid w:val="001906A4"/>
    <w:rsid w:val="0019740F"/>
    <w:rsid w:val="001A4DC6"/>
    <w:rsid w:val="001F040F"/>
    <w:rsid w:val="001F77B2"/>
    <w:rsid w:val="0020053A"/>
    <w:rsid w:val="002073CC"/>
    <w:rsid w:val="002353BE"/>
    <w:rsid w:val="002469BE"/>
    <w:rsid w:val="00254BE5"/>
    <w:rsid w:val="00270F6B"/>
    <w:rsid w:val="0027766C"/>
    <w:rsid w:val="002802F4"/>
    <w:rsid w:val="00285EB7"/>
    <w:rsid w:val="00295C4B"/>
    <w:rsid w:val="002A10D5"/>
    <w:rsid w:val="002B2B8C"/>
    <w:rsid w:val="002B328E"/>
    <w:rsid w:val="002F5156"/>
    <w:rsid w:val="003010B1"/>
    <w:rsid w:val="00312D0F"/>
    <w:rsid w:val="0031434B"/>
    <w:rsid w:val="00317E9F"/>
    <w:rsid w:val="003224C8"/>
    <w:rsid w:val="00324696"/>
    <w:rsid w:val="003271BD"/>
    <w:rsid w:val="00331224"/>
    <w:rsid w:val="00353512"/>
    <w:rsid w:val="00354289"/>
    <w:rsid w:val="00365938"/>
    <w:rsid w:val="003750C6"/>
    <w:rsid w:val="00381AAF"/>
    <w:rsid w:val="003A6890"/>
    <w:rsid w:val="003A75D6"/>
    <w:rsid w:val="003A77FB"/>
    <w:rsid w:val="003B0D8A"/>
    <w:rsid w:val="003B11BE"/>
    <w:rsid w:val="003C2CCE"/>
    <w:rsid w:val="003C41B8"/>
    <w:rsid w:val="003D006A"/>
    <w:rsid w:val="003D32ED"/>
    <w:rsid w:val="003E2681"/>
    <w:rsid w:val="003E4FEE"/>
    <w:rsid w:val="003F669F"/>
    <w:rsid w:val="003F7E76"/>
    <w:rsid w:val="00401E8D"/>
    <w:rsid w:val="00411762"/>
    <w:rsid w:val="004168AA"/>
    <w:rsid w:val="00417F49"/>
    <w:rsid w:val="00420D5F"/>
    <w:rsid w:val="0043663C"/>
    <w:rsid w:val="00443040"/>
    <w:rsid w:val="00451195"/>
    <w:rsid w:val="00452A4C"/>
    <w:rsid w:val="00454B27"/>
    <w:rsid w:val="004759F7"/>
    <w:rsid w:val="00477E8B"/>
    <w:rsid w:val="004878D4"/>
    <w:rsid w:val="00493770"/>
    <w:rsid w:val="004C1C9D"/>
    <w:rsid w:val="004C1F9C"/>
    <w:rsid w:val="004C3D3D"/>
    <w:rsid w:val="004D07E8"/>
    <w:rsid w:val="004D2741"/>
    <w:rsid w:val="004E237C"/>
    <w:rsid w:val="004E315B"/>
    <w:rsid w:val="004E3B06"/>
    <w:rsid w:val="004E653C"/>
    <w:rsid w:val="004F0906"/>
    <w:rsid w:val="004F1D95"/>
    <w:rsid w:val="00505717"/>
    <w:rsid w:val="00524112"/>
    <w:rsid w:val="00524E19"/>
    <w:rsid w:val="005514AE"/>
    <w:rsid w:val="005610F8"/>
    <w:rsid w:val="00566B92"/>
    <w:rsid w:val="0057112B"/>
    <w:rsid w:val="0057388E"/>
    <w:rsid w:val="00574619"/>
    <w:rsid w:val="00584042"/>
    <w:rsid w:val="0059150A"/>
    <w:rsid w:val="005B5944"/>
    <w:rsid w:val="005C37B9"/>
    <w:rsid w:val="005D3145"/>
    <w:rsid w:val="005E259A"/>
    <w:rsid w:val="005F1CEE"/>
    <w:rsid w:val="005F2CF2"/>
    <w:rsid w:val="005F4413"/>
    <w:rsid w:val="005F634D"/>
    <w:rsid w:val="00607F28"/>
    <w:rsid w:val="00620BEA"/>
    <w:rsid w:val="00634DA4"/>
    <w:rsid w:val="006377A1"/>
    <w:rsid w:val="00681605"/>
    <w:rsid w:val="00682C6E"/>
    <w:rsid w:val="00684AD6"/>
    <w:rsid w:val="0068795C"/>
    <w:rsid w:val="00692234"/>
    <w:rsid w:val="006A556F"/>
    <w:rsid w:val="006A62CB"/>
    <w:rsid w:val="006B3BDD"/>
    <w:rsid w:val="006D0CB3"/>
    <w:rsid w:val="006E196E"/>
    <w:rsid w:val="006E1C74"/>
    <w:rsid w:val="006F0B52"/>
    <w:rsid w:val="006F4B07"/>
    <w:rsid w:val="00700B1E"/>
    <w:rsid w:val="007027EA"/>
    <w:rsid w:val="00720CC9"/>
    <w:rsid w:val="00720FC7"/>
    <w:rsid w:val="00724463"/>
    <w:rsid w:val="007505E8"/>
    <w:rsid w:val="00753A50"/>
    <w:rsid w:val="007757CE"/>
    <w:rsid w:val="007830B5"/>
    <w:rsid w:val="007B4B8F"/>
    <w:rsid w:val="007D1B40"/>
    <w:rsid w:val="007D25FC"/>
    <w:rsid w:val="007E1A79"/>
    <w:rsid w:val="007E737B"/>
    <w:rsid w:val="007F391E"/>
    <w:rsid w:val="007F3FCD"/>
    <w:rsid w:val="0081160C"/>
    <w:rsid w:val="008264EF"/>
    <w:rsid w:val="00827663"/>
    <w:rsid w:val="00832E79"/>
    <w:rsid w:val="008553D0"/>
    <w:rsid w:val="00862641"/>
    <w:rsid w:val="00867A66"/>
    <w:rsid w:val="00872390"/>
    <w:rsid w:val="00890239"/>
    <w:rsid w:val="008933F0"/>
    <w:rsid w:val="00896C26"/>
    <w:rsid w:val="008B7B0B"/>
    <w:rsid w:val="008C4525"/>
    <w:rsid w:val="008D7DFF"/>
    <w:rsid w:val="008F2114"/>
    <w:rsid w:val="008F5EB2"/>
    <w:rsid w:val="00911752"/>
    <w:rsid w:val="009126C9"/>
    <w:rsid w:val="00923D2B"/>
    <w:rsid w:val="00945C7E"/>
    <w:rsid w:val="00986B80"/>
    <w:rsid w:val="00991DAD"/>
    <w:rsid w:val="00994E9D"/>
    <w:rsid w:val="009C15BC"/>
    <w:rsid w:val="009C6B28"/>
    <w:rsid w:val="009E0A36"/>
    <w:rsid w:val="009E4941"/>
    <w:rsid w:val="009E6EE3"/>
    <w:rsid w:val="009F12C0"/>
    <w:rsid w:val="009F271F"/>
    <w:rsid w:val="009F5414"/>
    <w:rsid w:val="00A01354"/>
    <w:rsid w:val="00A02111"/>
    <w:rsid w:val="00A0506F"/>
    <w:rsid w:val="00A158C3"/>
    <w:rsid w:val="00A33FF3"/>
    <w:rsid w:val="00A35C5B"/>
    <w:rsid w:val="00A37586"/>
    <w:rsid w:val="00A47666"/>
    <w:rsid w:val="00A547B8"/>
    <w:rsid w:val="00A8076B"/>
    <w:rsid w:val="00A86EBA"/>
    <w:rsid w:val="00AA5ECF"/>
    <w:rsid w:val="00AC1660"/>
    <w:rsid w:val="00AC63A8"/>
    <w:rsid w:val="00AC65E5"/>
    <w:rsid w:val="00AE1503"/>
    <w:rsid w:val="00AE3209"/>
    <w:rsid w:val="00AF2446"/>
    <w:rsid w:val="00B0341D"/>
    <w:rsid w:val="00B0493B"/>
    <w:rsid w:val="00B210FF"/>
    <w:rsid w:val="00B271F7"/>
    <w:rsid w:val="00B31571"/>
    <w:rsid w:val="00B404E0"/>
    <w:rsid w:val="00B42856"/>
    <w:rsid w:val="00B45D8E"/>
    <w:rsid w:val="00B50D8D"/>
    <w:rsid w:val="00B54E43"/>
    <w:rsid w:val="00B60950"/>
    <w:rsid w:val="00B82BAA"/>
    <w:rsid w:val="00BA0C6B"/>
    <w:rsid w:val="00BA17D6"/>
    <w:rsid w:val="00BA25B3"/>
    <w:rsid w:val="00BC42BA"/>
    <w:rsid w:val="00BC4FC0"/>
    <w:rsid w:val="00BE7E2C"/>
    <w:rsid w:val="00C05CC4"/>
    <w:rsid w:val="00C0627C"/>
    <w:rsid w:val="00C124D5"/>
    <w:rsid w:val="00C23EB3"/>
    <w:rsid w:val="00C413AE"/>
    <w:rsid w:val="00C50769"/>
    <w:rsid w:val="00C50DD6"/>
    <w:rsid w:val="00C52C22"/>
    <w:rsid w:val="00C5776C"/>
    <w:rsid w:val="00C67790"/>
    <w:rsid w:val="00C70E93"/>
    <w:rsid w:val="00C824AF"/>
    <w:rsid w:val="00C90B54"/>
    <w:rsid w:val="00CA17AC"/>
    <w:rsid w:val="00CC43C6"/>
    <w:rsid w:val="00CC7C4D"/>
    <w:rsid w:val="00CD392F"/>
    <w:rsid w:val="00CE276B"/>
    <w:rsid w:val="00CF2095"/>
    <w:rsid w:val="00CF5850"/>
    <w:rsid w:val="00D02038"/>
    <w:rsid w:val="00D03700"/>
    <w:rsid w:val="00D11F3D"/>
    <w:rsid w:val="00D14AC2"/>
    <w:rsid w:val="00D17A8A"/>
    <w:rsid w:val="00D32B05"/>
    <w:rsid w:val="00D32E0B"/>
    <w:rsid w:val="00D62AB4"/>
    <w:rsid w:val="00D6452D"/>
    <w:rsid w:val="00D912CA"/>
    <w:rsid w:val="00D93655"/>
    <w:rsid w:val="00DA60BD"/>
    <w:rsid w:val="00DC3D75"/>
    <w:rsid w:val="00DC40A3"/>
    <w:rsid w:val="00DD729B"/>
    <w:rsid w:val="00DF2BA1"/>
    <w:rsid w:val="00E263A9"/>
    <w:rsid w:val="00E3163A"/>
    <w:rsid w:val="00E31CE3"/>
    <w:rsid w:val="00E43888"/>
    <w:rsid w:val="00E72759"/>
    <w:rsid w:val="00E9265A"/>
    <w:rsid w:val="00EA1232"/>
    <w:rsid w:val="00EB18D1"/>
    <w:rsid w:val="00EC6351"/>
    <w:rsid w:val="00EC6E2B"/>
    <w:rsid w:val="00ED007D"/>
    <w:rsid w:val="00ED0AC3"/>
    <w:rsid w:val="00ED1A1F"/>
    <w:rsid w:val="00F00070"/>
    <w:rsid w:val="00F04B66"/>
    <w:rsid w:val="00F17C6F"/>
    <w:rsid w:val="00F32851"/>
    <w:rsid w:val="00F47836"/>
    <w:rsid w:val="00F52DFF"/>
    <w:rsid w:val="00F61794"/>
    <w:rsid w:val="00F62B00"/>
    <w:rsid w:val="00F64E99"/>
    <w:rsid w:val="00F663BB"/>
    <w:rsid w:val="00F742D7"/>
    <w:rsid w:val="00FA7AFE"/>
    <w:rsid w:val="00FB2E68"/>
    <w:rsid w:val="00FB5A8A"/>
    <w:rsid w:val="00FD25E3"/>
    <w:rsid w:val="00FF1196"/>
    <w:rsid w:val="0E7A1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28A34"/>
  <w15:docId w15:val="{5DDAAE3B-AEE2-E540-9272-250D9C74B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"/>
    <w:rsid w:val="006B3BDD"/>
    <w:pPr>
      <w:spacing w:after="0" w:line="276" w:lineRule="auto"/>
      <w:ind w:right="-459"/>
      <w:contextualSpacing/>
    </w:pPr>
    <w:rPr>
      <w:rFonts w:asciiTheme="majorHAnsi" w:hAnsiTheme="majorHAnsi"/>
      <w:sz w:val="16"/>
      <w:szCs w:val="16"/>
    </w:rPr>
  </w:style>
  <w:style w:type="paragraph" w:styleId="Heading1">
    <w:name w:val="heading 1"/>
    <w:basedOn w:val="Normal"/>
    <w:next w:val="Normal"/>
    <w:link w:val="Heading1Char"/>
    <w:uiPriority w:val="9"/>
    <w:pPr>
      <w:keepNext/>
      <w:keepLines/>
      <w:outlineLvl w:val="0"/>
    </w:pPr>
    <w:rPr>
      <w:rFonts w:ascii="Franklin Gothic Medium" w:eastAsiaTheme="majorEastAsia" w:hAnsi="Franklin Gothic Medium" w:cstheme="majorBidi"/>
      <w:szCs w:val="32"/>
      <w:u w:val="single"/>
    </w:rPr>
  </w:style>
  <w:style w:type="paragraph" w:styleId="Heading2">
    <w:name w:val="heading 2"/>
    <w:basedOn w:val="Heading1"/>
    <w:next w:val="Normal"/>
    <w:link w:val="Heading2Char"/>
    <w:uiPriority w:val="9"/>
    <w:unhideWhenUsed/>
    <w:pPr>
      <w:spacing w:before="40"/>
      <w:outlineLvl w:val="1"/>
    </w:pPr>
    <w:rPr>
      <w:color w:val="000083" w:themeColor="accent1" w:themeShade="BF"/>
      <w:szCs w:val="26"/>
      <w:u w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rsid w:val="00477E8B"/>
    <w:pPr>
      <w:keepNext/>
      <w:keepLines/>
      <w:spacing w:before="40"/>
      <w:outlineLvl w:val="2"/>
    </w:pPr>
    <w:rPr>
      <w:rFonts w:eastAsiaTheme="majorEastAsia" w:cstheme="majorBidi"/>
      <w:color w:val="000057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7AFE"/>
    <w:pPr>
      <w:keepNext/>
      <w:keepLines/>
      <w:spacing w:before="40"/>
      <w:outlineLvl w:val="4"/>
    </w:pPr>
    <w:rPr>
      <w:rFonts w:eastAsiaTheme="majorEastAsia" w:cstheme="majorBidi"/>
      <w:color w:val="000083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Segoe UI" w:hAnsi="Segoe UI" w:cs="Segoe UI"/>
      <w:sz w:val="18"/>
      <w:szCs w:val="18"/>
    </w:rPr>
  </w:style>
  <w:style w:type="paragraph" w:customStyle="1" w:styleId="H1">
    <w:name w:val="H1"/>
    <w:basedOn w:val="Normal"/>
    <w:next w:val="Normal"/>
    <w:link w:val="H1Char"/>
    <w:qFormat/>
    <w:rsid w:val="002F5156"/>
    <w:pPr>
      <w:keepNext/>
      <w:keepLines/>
      <w:ind w:right="-450"/>
      <w:outlineLvl w:val="0"/>
    </w:pPr>
    <w:rPr>
      <w:rFonts w:ascii="Arial" w:eastAsia="Steinem Unicode" w:hAnsi="Arial" w:cs="Arial"/>
      <w:b/>
      <w:bCs/>
      <w:color w:val="000000" w:themeColor="text1"/>
      <w:spacing w:val="10"/>
      <w:kern w:val="16"/>
      <w:sz w:val="17"/>
      <w:szCs w:val="17"/>
      <w:u w:val="single" w:color="000000" w:themeColor="text1"/>
      <w:shd w:val="clear" w:color="auto" w:fill="EBE600"/>
      <w14:textFill>
        <w14:solidFill>
          <w14:schemeClr w14:val="tx1">
            <w14:alpha w14:val="5000"/>
          </w14:schemeClr>
        </w14:solidFill>
      </w14:textFill>
      <w14:props3d w14:extrusionH="57150" w14:contourW="0" w14:prstMaterial="warmMatte">
        <w14:bevelT w14:w="82550" w14:h="38100" w14:prst="coolSlant"/>
        <w14:bevelB w14:w="38100" w14:h="38100" w14:prst="relaxedInset"/>
      </w14:props3d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Pr>
      <w:rFonts w:ascii="Franklin Gothic Medium" w:eastAsiaTheme="majorEastAsia" w:hAnsi="Franklin Gothic Medium" w:cstheme="majorBidi"/>
      <w:sz w:val="16"/>
      <w:szCs w:val="32"/>
      <w:u w:val="single"/>
    </w:rPr>
  </w:style>
  <w:style w:type="paragraph" w:customStyle="1" w:styleId="B1">
    <w:name w:val="B1"/>
    <w:basedOn w:val="Normal"/>
    <w:link w:val="B1Char"/>
    <w:qFormat/>
    <w:rsid w:val="002F5156"/>
    <w:pPr>
      <w:numPr>
        <w:numId w:val="1"/>
      </w:numPr>
      <w:ind w:left="180" w:right="-450" w:hanging="90"/>
    </w:pPr>
  </w:style>
  <w:style w:type="paragraph" w:customStyle="1" w:styleId="b2">
    <w:name w:val="b2"/>
    <w:basedOn w:val="B1"/>
    <w:qFormat/>
    <w:rsid w:val="00EC6351"/>
    <w:pPr>
      <w:numPr>
        <w:numId w:val="2"/>
      </w:numPr>
      <w:ind w:left="450" w:hanging="90"/>
    </w:pPr>
    <w:rPr>
      <w:sz w:val="15"/>
    </w:rPr>
  </w:style>
  <w:style w:type="paragraph" w:customStyle="1" w:styleId="L">
    <w:name w:val="L"/>
    <w:basedOn w:val="B1"/>
    <w:qFormat/>
    <w:pPr>
      <w:numPr>
        <w:numId w:val="3"/>
      </w:numPr>
      <w:ind w:left="270" w:hanging="90"/>
    </w:pPr>
  </w:style>
  <w:style w:type="paragraph" w:customStyle="1" w:styleId="Style1">
    <w:name w:val="Style1"/>
    <w:basedOn w:val="L"/>
    <w:pPr>
      <w:numPr>
        <w:numId w:val="4"/>
      </w:numPr>
      <w:ind w:left="504" w:hanging="144"/>
    </w:pPr>
  </w:style>
  <w:style w:type="paragraph" w:customStyle="1" w:styleId="N">
    <w:name w:val="N#"/>
    <w:basedOn w:val="L"/>
    <w:qFormat/>
    <w:pPr>
      <w:numPr>
        <w:numId w:val="5"/>
      </w:numPr>
      <w:ind w:left="270" w:hanging="90"/>
    </w:pPr>
  </w:style>
  <w:style w:type="paragraph" w:customStyle="1" w:styleId="b3">
    <w:name w:val="b3"/>
    <w:basedOn w:val="b2"/>
    <w:qFormat/>
    <w:rsid w:val="00EC6351"/>
    <w:pPr>
      <w:numPr>
        <w:numId w:val="6"/>
      </w:numPr>
      <w:ind w:left="720" w:hanging="90"/>
    </w:pPr>
    <w:rPr>
      <w:sz w:val="14"/>
    </w:rPr>
  </w:style>
  <w:style w:type="paragraph" w:styleId="NoSpacing">
    <w:name w:val="No Spacing"/>
    <w:uiPriority w:val="1"/>
    <w:pPr>
      <w:spacing w:after="0" w:line="240" w:lineRule="auto"/>
    </w:pPr>
    <w:rPr>
      <w:rFonts w:asciiTheme="majorHAnsi" w:hAnsiTheme="majorHAnsi"/>
      <w:sz w:val="17"/>
      <w:szCs w:val="16"/>
    </w:rPr>
  </w:style>
  <w:style w:type="paragraph" w:customStyle="1" w:styleId="N1">
    <w:name w:val="N_"/>
    <w:basedOn w:val="Normal"/>
    <w:next w:val="Normal"/>
    <w:rPr>
      <w:rFonts w:asciiTheme="minorHAnsi" w:hAnsiTheme="minorHAnsi"/>
      <w:u w:val="single"/>
    </w:rPr>
  </w:style>
  <w:style w:type="paragraph" w:customStyle="1" w:styleId="N2">
    <w:name w:val="[N]"/>
    <w:basedOn w:val="Normal"/>
    <w:qFormat/>
    <w:rsid w:val="002F5156"/>
    <w:pPr>
      <w:ind w:right="-450"/>
    </w:pPr>
    <w:rPr>
      <w:rFonts w:asciiTheme="minorHAnsi" w:hAnsiTheme="minorHAnsi" w:cstheme="minorHAnsi"/>
    </w:rPr>
  </w:style>
  <w:style w:type="paragraph" w:customStyle="1" w:styleId="NB">
    <w:name w:val="N.B"/>
    <w:basedOn w:val="N2"/>
    <w:rPr>
      <w:b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Franklin Gothic Medium" w:eastAsiaTheme="majorEastAsia" w:hAnsi="Franklin Gothic Medium" w:cstheme="majorBidi"/>
      <w:color w:val="000083" w:themeColor="accent1" w:themeShade="BF"/>
      <w:szCs w:val="26"/>
    </w:rPr>
  </w:style>
  <w:style w:type="paragraph" w:customStyle="1" w:styleId="Nl">
    <w:name w:val="Nl"/>
    <w:basedOn w:val="N2"/>
    <w:rPr>
      <w:rFonts w:ascii="Imprint MT Shadow" w:hAnsi="Imprint MT Shadow"/>
      <w:color w:val="00007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H1Char">
    <w:name w:val="H1 Char"/>
    <w:basedOn w:val="Heading1Char"/>
    <w:link w:val="H1"/>
    <w:rsid w:val="002F5156"/>
    <w:rPr>
      <w:rFonts w:ascii="Arial" w:eastAsia="Steinem Unicode" w:hAnsi="Arial" w:cs="Arial"/>
      <w:b/>
      <w:bCs/>
      <w:color w:val="000000" w:themeColor="text1"/>
      <w:spacing w:val="10"/>
      <w:kern w:val="16"/>
      <w:sz w:val="17"/>
      <w:szCs w:val="17"/>
      <w:u w:val="single" w:color="000000" w:themeColor="text1"/>
      <w14:textFill>
        <w14:solidFill>
          <w14:schemeClr w14:val="tx1">
            <w14:alpha w14:val="5000"/>
          </w14:schemeClr>
        </w14:solidFill>
      </w14:textFill>
      <w14:props3d w14:extrusionH="57150" w14:contourW="0" w14:prstMaterial="warmMatte">
        <w14:bevelT w14:w="82550" w14:h="38100" w14:prst="coolSlant"/>
        <w14:bevelB w14:w="38100" w14:h="38100" w14:prst="relaxedInset"/>
      </w14:props3d>
    </w:rPr>
  </w:style>
  <w:style w:type="paragraph" w:customStyle="1" w:styleId="H2">
    <w:name w:val="H2"/>
    <w:next w:val="B1"/>
    <w:link w:val="H2Char"/>
    <w:qFormat/>
    <w:rsid w:val="000A5605"/>
    <w:pPr>
      <w:spacing w:after="0" w:line="276" w:lineRule="auto"/>
      <w:ind w:right="-450"/>
      <w:outlineLvl w:val="0"/>
    </w:pPr>
    <w:rPr>
      <w:rFonts w:eastAsia="Steinem Unicode" w:cstheme="minorHAnsi"/>
      <w:b/>
      <w:bCs/>
      <w:spacing w:val="12"/>
      <w:sz w:val="17"/>
      <w:szCs w:val="17"/>
      <w:u w:val="thick" w:color="000000" w:themeColor="text1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character" w:customStyle="1" w:styleId="B1Char">
    <w:name w:val="B1 Char"/>
    <w:basedOn w:val="DefaultParagraphFont"/>
    <w:link w:val="B1"/>
    <w:rsid w:val="002F5156"/>
    <w:rPr>
      <w:rFonts w:asciiTheme="majorHAnsi" w:hAnsiTheme="majorHAnsi"/>
      <w:sz w:val="16"/>
      <w:szCs w:val="16"/>
    </w:rPr>
  </w:style>
  <w:style w:type="character" w:customStyle="1" w:styleId="H2Char">
    <w:name w:val="H2 Char"/>
    <w:basedOn w:val="B1Char"/>
    <w:link w:val="H2"/>
    <w:rsid w:val="000A5605"/>
    <w:rPr>
      <w:rFonts w:asciiTheme="majorHAnsi" w:eastAsia="Steinem Unicode" w:hAnsiTheme="majorHAnsi" w:cstheme="minorHAnsi"/>
      <w:b/>
      <w:bCs/>
      <w:spacing w:val="12"/>
      <w:sz w:val="17"/>
      <w:szCs w:val="17"/>
      <w:u w:val="thick" w:color="000000" w:themeColor="text1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customStyle="1" w:styleId="H4">
    <w:name w:val="H4"/>
    <w:next w:val="B1"/>
    <w:link w:val="H4Char"/>
    <w:qFormat/>
    <w:rsid w:val="00CF2095"/>
    <w:pPr>
      <w:spacing w:after="0" w:line="240" w:lineRule="auto"/>
      <w:ind w:right="-450"/>
      <w:outlineLvl w:val="0"/>
    </w:pPr>
    <w:rPr>
      <w:rFonts w:ascii="Arial Nova Cond" w:eastAsiaTheme="majorEastAsia" w:hAnsi="Arial Nova Cond" w:cs="Narkisim"/>
      <w:bCs/>
      <w:color w:val="000000" w:themeColor="text1"/>
      <w:spacing w:val="18"/>
      <w:kern w:val="16"/>
      <w:sz w:val="16"/>
      <w:szCs w:val="15"/>
      <w:u w:val="single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IntenseQuote">
    <w:name w:val="Intense Quote"/>
    <w:basedOn w:val="Normal"/>
    <w:next w:val="Normal"/>
    <w:link w:val="IntenseQuoteChar"/>
    <w:uiPriority w:val="30"/>
    <w:pPr>
      <w:pBdr>
        <w:top w:val="single" w:sz="8" w:space="5" w:color="808080" w:themeColor="background1" w:themeShade="80"/>
        <w:left w:val="single" w:sz="8" w:space="4" w:color="808080" w:themeColor="background1" w:themeShade="80"/>
        <w:bottom w:val="single" w:sz="8" w:space="5" w:color="808080" w:themeColor="background1" w:themeShade="80"/>
        <w:right w:val="single" w:sz="8" w:space="4" w:color="808080" w:themeColor="background1" w:themeShade="80"/>
      </w:pBdr>
      <w:shd w:val="pct10" w:color="auto" w:fill="auto"/>
      <w:spacing w:line="240" w:lineRule="auto"/>
      <w:ind w:left="864" w:right="864"/>
      <w:jc w:val="center"/>
    </w:pPr>
    <w:rPr>
      <w:rFonts w:ascii="Rockwell Nova" w:hAnsi="Rockwell Nova" w:cstheme="minorHAnsi"/>
      <w:b/>
      <w:bCs/>
    </w:rPr>
  </w:style>
  <w:style w:type="character" w:customStyle="1" w:styleId="H4Char">
    <w:name w:val="H4 Char"/>
    <w:basedOn w:val="Heading1Char"/>
    <w:link w:val="H4"/>
    <w:rsid w:val="00CF2095"/>
    <w:rPr>
      <w:rFonts w:ascii="Arial Nova Cond" w:eastAsiaTheme="majorEastAsia" w:hAnsi="Arial Nova Cond" w:cs="Narkisim"/>
      <w:bCs/>
      <w:color w:val="000000" w:themeColor="text1"/>
      <w:spacing w:val="18"/>
      <w:kern w:val="16"/>
      <w:sz w:val="16"/>
      <w:szCs w:val="15"/>
      <w:u w:val="single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="Rockwell Nova" w:hAnsi="Rockwell Nova" w:cstheme="minorHAnsi"/>
      <w:b/>
      <w:bCs/>
      <w:shd w:val="pct10" w:color="auto" w:fill="auto"/>
    </w:rPr>
  </w:style>
  <w:style w:type="paragraph" w:customStyle="1" w:styleId="BULLET">
    <w:name w:val="BULLET"/>
    <w:basedOn w:val="Normal"/>
    <w:rsid w:val="00A0506F"/>
    <w:pPr>
      <w:ind w:left="180" w:hanging="90"/>
    </w:pPr>
  </w:style>
  <w:style w:type="paragraph" w:customStyle="1" w:styleId="bull2">
    <w:name w:val="bull.2"/>
    <w:basedOn w:val="BULLET"/>
    <w:rsid w:val="00A0506F"/>
    <w:pPr>
      <w:ind w:left="450"/>
    </w:pPr>
  </w:style>
  <w:style w:type="character" w:styleId="Hyperlink">
    <w:name w:val="Hyperlink"/>
    <w:basedOn w:val="DefaultParagraphFont"/>
    <w:uiPriority w:val="99"/>
    <w:unhideWhenUsed/>
    <w:rsid w:val="00A0506F"/>
    <w:rPr>
      <w:color w:val="CA08AE" w:themeColor="hyperlink"/>
      <w:u w:val="single"/>
    </w:rPr>
  </w:style>
  <w:style w:type="paragraph" w:customStyle="1" w:styleId="H3">
    <w:name w:val="H3"/>
    <w:basedOn w:val="H4"/>
    <w:next w:val="Normal"/>
    <w:link w:val="H3Char"/>
    <w:qFormat/>
    <w:rsid w:val="000A5605"/>
    <w:rPr>
      <w:rFonts w:ascii="Acme" w:eastAsia="Steinem Unicode" w:hAnsi="Acme" w:cs="Steinem Unicode"/>
      <w:spacing w:val="26"/>
      <w:u w:val="thick" w:color="000088" w:themeColor="text2" w:themeTint="E6"/>
    </w:rPr>
  </w:style>
  <w:style w:type="character" w:customStyle="1" w:styleId="H3Char">
    <w:name w:val="H3 Char"/>
    <w:basedOn w:val="DefaultParagraphFont"/>
    <w:link w:val="H3"/>
    <w:rsid w:val="000A5605"/>
    <w:rPr>
      <w:rFonts w:ascii="Acme" w:eastAsia="Steinem Unicode" w:hAnsi="Acme" w:cs="Steinem Unicode"/>
      <w:bCs/>
      <w:color w:val="000000" w:themeColor="text1"/>
      <w:spacing w:val="26"/>
      <w:kern w:val="16"/>
      <w:sz w:val="16"/>
      <w:szCs w:val="15"/>
      <w:u w:val="thick" w:color="000088" w:themeColor="text2" w:themeTint="E6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styleId="Emphasis">
    <w:name w:val="Emphasis"/>
    <w:aliases w:val="E1"/>
    <w:uiPriority w:val="20"/>
    <w:qFormat/>
    <w:rsid w:val="00D6452D"/>
    <w:rPr>
      <w:rFonts w:ascii="Tillana" w:hAnsi="Tillana" w:cs="Tillana"/>
      <w:b/>
      <w:bCs/>
      <w:color w:val="000000"/>
      <w:spacing w:val="24"/>
      <w14:textFill>
        <w14:solidFill>
          <w14:srgbClr w14:val="000000">
            <w14:alpha w14:val="5000"/>
          </w14:srgbClr>
        </w14:solidFill>
      </w14:textFill>
    </w:rPr>
  </w:style>
  <w:style w:type="character" w:styleId="SubtleEmphasis">
    <w:name w:val="Subtle Emphasis"/>
    <w:aliases w:val="E3"/>
    <w:basedOn w:val="B1Char"/>
    <w:uiPriority w:val="19"/>
    <w:qFormat/>
    <w:rsid w:val="00D6452D"/>
    <w:rPr>
      <w:rFonts w:ascii="Handlee" w:hAnsi="Handlee"/>
      <w:b/>
      <w:bCs/>
      <w:spacing w:val="30"/>
      <w:sz w:val="17"/>
      <w:szCs w:val="17"/>
      <w14:textOutline w14:w="9525" w14:cap="rnd" w14:cmpd="sng" w14:algn="ctr">
        <w14:noFill/>
        <w14:prstDash w14:val="solid"/>
        <w14:bevel/>
      </w14:textOutline>
    </w:rPr>
  </w:style>
  <w:style w:type="character" w:styleId="IntenseEmphasis">
    <w:name w:val="Intense Emphasis"/>
    <w:aliases w:val="E2"/>
    <w:uiPriority w:val="21"/>
    <w:qFormat/>
    <w:rsid w:val="00D6452D"/>
    <w:rPr>
      <w:rFonts w:ascii="Cavolini" w:eastAsia="Calibri" w:hAnsi="Cavolini" w:cs="Cavolini"/>
      <w14:glow w14:rad="50800">
        <w14:srgbClr w14:val="95A408">
          <w14:alpha w14:val="33340"/>
        </w14:srgbClr>
      </w14:glow>
      <w14:textOutline w14:w="9525" w14:cap="rnd" w14:cmpd="sng" w14:algn="ctr">
        <w14:noFill/>
        <w14:prstDash w14:val="solid"/>
        <w14:bevel/>
      </w14:textOutline>
    </w:rPr>
  </w:style>
  <w:style w:type="character" w:customStyle="1" w:styleId="Bodytext1">
    <w:name w:val="Body text|1_"/>
    <w:basedOn w:val="DefaultParagraphFont"/>
    <w:link w:val="Bodytext10"/>
    <w:rsid w:val="005514AE"/>
    <w:rPr>
      <w:rFonts w:ascii="Arial" w:eastAsia="Arial" w:hAnsi="Arial" w:cs="Arial"/>
      <w:sz w:val="19"/>
      <w:szCs w:val="19"/>
      <w:shd w:val="clear" w:color="auto" w:fill="FFFFFF"/>
    </w:rPr>
  </w:style>
  <w:style w:type="paragraph" w:customStyle="1" w:styleId="Bodytext10">
    <w:name w:val="Body text|1"/>
    <w:basedOn w:val="Normal"/>
    <w:link w:val="Bodytext1"/>
    <w:rsid w:val="005514AE"/>
    <w:pPr>
      <w:widowControl w:val="0"/>
      <w:shd w:val="clear" w:color="auto" w:fill="FFFFFF"/>
      <w:spacing w:after="260" w:line="295" w:lineRule="auto"/>
      <w:contextualSpacing w:val="0"/>
    </w:pPr>
    <w:rPr>
      <w:rFonts w:ascii="Arial" w:eastAsia="Arial" w:hAnsi="Arial" w:cs="Arial"/>
      <w:sz w:val="19"/>
      <w:szCs w:val="19"/>
    </w:rPr>
  </w:style>
  <w:style w:type="character" w:styleId="UnresolvedMention">
    <w:name w:val="Unresolved Mention"/>
    <w:basedOn w:val="DefaultParagraphFont"/>
    <w:uiPriority w:val="99"/>
    <w:semiHidden/>
    <w:unhideWhenUsed/>
    <w:rsid w:val="0057112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7AFE"/>
    <w:rPr>
      <w:color w:val="9C1AB6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7AFE"/>
    <w:rPr>
      <w:rFonts w:asciiTheme="majorHAnsi" w:eastAsiaTheme="majorEastAsia" w:hAnsiTheme="majorHAnsi" w:cstheme="majorBidi"/>
      <w:color w:val="000083" w:themeColor="accent1" w:themeShade="BF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D006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006A"/>
    <w:rPr>
      <w:rFonts w:asciiTheme="majorHAnsi" w:hAnsiTheme="majorHAnsi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3D006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006A"/>
    <w:rPr>
      <w:rFonts w:asciiTheme="majorHAnsi" w:hAnsiTheme="majorHAnsi"/>
      <w:sz w:val="16"/>
      <w:szCs w:val="16"/>
    </w:rPr>
  </w:style>
  <w:style w:type="character" w:styleId="BookTitle">
    <w:name w:val="Book Title"/>
    <w:aliases w:val="Box Title"/>
    <w:uiPriority w:val="33"/>
    <w:qFormat/>
    <w:rsid w:val="00DA60BD"/>
    <w:rPr>
      <w:u w:val="none"/>
      <w:bdr w:val="single" w:sz="4" w:space="0" w:color="auto"/>
      <w:shd w:val="clear" w:color="auto" w:fill="auto"/>
    </w:rPr>
  </w:style>
  <w:style w:type="paragraph" w:customStyle="1" w:styleId="T1">
    <w:name w:val="T1"/>
    <w:basedOn w:val="H1"/>
    <w:qFormat/>
    <w:rsid w:val="00B42856"/>
    <w:pPr>
      <w:pBdr>
        <w:top w:val="single" w:sz="8" w:space="1" w:color="000000" w:themeColor="text1"/>
        <w:left w:val="single" w:sz="8" w:space="1" w:color="000000" w:themeColor="text1"/>
        <w:bottom w:val="single" w:sz="8" w:space="1" w:color="000000" w:themeColor="text1"/>
        <w:right w:val="single" w:sz="8" w:space="1" w:color="000000" w:themeColor="text1"/>
      </w:pBdr>
      <w:shd w:val="clear" w:color="auto" w:fill="D9D9D9" w:themeFill="background1" w:themeFillShade="D9"/>
      <w:ind w:right="-9"/>
      <w:jc w:val="center"/>
    </w:pPr>
    <w:rPr>
      <w:sz w:val="18"/>
      <w:szCs w:val="18"/>
      <w:u w:val="none"/>
      <w:shd w:val="pct55" w:color="D9D9D9" w:themeColor="background1" w:themeShade="D9" w:fill="D9D9D9" w:themeFill="background1" w:themeFillShade="D9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7E8B"/>
    <w:rPr>
      <w:rFonts w:asciiTheme="majorHAnsi" w:eastAsiaTheme="majorEastAsia" w:hAnsiTheme="majorHAnsi" w:cstheme="majorBidi"/>
      <w:color w:val="000057" w:themeColor="accent1" w:themeShade="7F"/>
      <w:sz w:val="24"/>
      <w:szCs w:val="24"/>
    </w:rPr>
  </w:style>
  <w:style w:type="paragraph" w:customStyle="1" w:styleId="Spacing">
    <w:name w:val="Spacing"/>
    <w:basedOn w:val="N2"/>
    <w:qFormat/>
    <w:rsid w:val="007027EA"/>
    <w:rPr>
      <w:sz w:val="8"/>
    </w:rPr>
  </w:style>
  <w:style w:type="paragraph" w:customStyle="1" w:styleId="Style2">
    <w:name w:val="Style2"/>
    <w:basedOn w:val="N2"/>
    <w:rsid w:val="00A547B8"/>
    <w:pPr>
      <w:numPr>
        <w:numId w:val="28"/>
      </w:numPr>
    </w:pPr>
  </w:style>
  <w:style w:type="paragraph" w:customStyle="1" w:styleId="z">
    <w:name w:val="z [ ]"/>
    <w:basedOn w:val="N2"/>
    <w:next w:val="B1"/>
    <w:qFormat/>
    <w:rsid w:val="00A547B8"/>
    <w:pPr>
      <w:numPr>
        <w:numId w:val="29"/>
      </w:numPr>
      <w:ind w:left="432" w:right="-446" w:hanging="216"/>
    </w:pPr>
  </w:style>
  <w:style w:type="paragraph" w:customStyle="1" w:styleId="T2">
    <w:name w:val="T2"/>
    <w:basedOn w:val="Normal"/>
    <w:qFormat/>
    <w:rsid w:val="00B42856"/>
    <w:pPr>
      <w:shd w:val="clear" w:color="auto" w:fill="181A1B"/>
      <w:spacing w:line="240" w:lineRule="auto"/>
      <w:ind w:right="0"/>
      <w:contextualSpacing w:val="0"/>
      <w:jc w:val="center"/>
      <w:outlineLvl w:val="0"/>
    </w:pPr>
    <w:rPr>
      <w:rFonts w:ascii="Arial" w:eastAsia="Times New Roman" w:hAnsi="Arial" w:cs="Calibri"/>
      <w:b/>
      <w:bCs/>
      <w:color w:val="86E1F7"/>
      <w:spacing w:val="10"/>
      <w:kern w:val="36"/>
      <w:sz w:val="20"/>
      <w:szCs w:val="22"/>
    </w:rPr>
  </w:style>
  <w:style w:type="paragraph" w:customStyle="1" w:styleId="Nx">
    <w:name w:val="N[x]"/>
    <w:basedOn w:val="L"/>
    <w:qFormat/>
    <w:rsid w:val="00D32E0B"/>
    <w:pPr>
      <w:numPr>
        <w:numId w:val="30"/>
      </w:numPr>
      <w:ind w:left="270" w:hanging="180"/>
    </w:pPr>
    <w:rPr>
      <w:rFonts w:asciiTheme="minorHAnsi" w:hAnsiTheme="minorHAnsi" w:cstheme="minorHAnsi"/>
    </w:rPr>
  </w:style>
  <w:style w:type="paragraph" w:customStyle="1" w:styleId="N0">
    <w:name w:val="N[+]"/>
    <w:basedOn w:val="Nx"/>
    <w:qFormat/>
    <w:rsid w:val="005E259A"/>
    <w:pPr>
      <w:numPr>
        <w:numId w:val="32"/>
      </w:numPr>
      <w:ind w:left="270" w:hanging="1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2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4222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691105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2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8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8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46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2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0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35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49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5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9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3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7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8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1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5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86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7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4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0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3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9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2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20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61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95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0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9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7683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94244">
              <w:marLeft w:val="-255"/>
              <w:marRight w:val="-25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73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1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99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830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8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9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8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670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1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an/Library/CloudStorage/Dropbox/%5b%20TEMP.01%20%5d.dotx" TargetMode="External"/></Relationships>
</file>

<file path=word/theme/theme1.xml><?xml version="1.0" encoding="utf-8"?>
<a:theme xmlns:a="http://schemas.openxmlformats.org/drawingml/2006/main" name="Office Theme">
  <a:themeElements>
    <a:clrScheme name="Theme_1">
      <a:dk1>
        <a:sysClr val="windowText" lastClr="000000"/>
      </a:dk1>
      <a:lt1>
        <a:sysClr val="window" lastClr="FFFFFF"/>
      </a:lt1>
      <a:dk2>
        <a:srgbClr val="000060"/>
      </a:dk2>
      <a:lt2>
        <a:srgbClr val="005000"/>
      </a:lt2>
      <a:accent1>
        <a:srgbClr val="0000B0"/>
      </a:accent1>
      <a:accent2>
        <a:srgbClr val="009999"/>
      </a:accent2>
      <a:accent3>
        <a:srgbClr val="007400"/>
      </a:accent3>
      <a:accent4>
        <a:srgbClr val="0060A8"/>
      </a:accent4>
      <a:accent5>
        <a:srgbClr val="F66900"/>
      </a:accent5>
      <a:accent6>
        <a:srgbClr val="B80000"/>
      </a:accent6>
      <a:hlink>
        <a:srgbClr val="CA08AE"/>
      </a:hlink>
      <a:folHlink>
        <a:srgbClr val="9C1AB6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1275DDEC-E1FD-4A21-AD50-9038B8771B8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 TEMP.01 ].dotx</Template>
  <TotalTime>33</TotalTime>
  <Pages>1</Pages>
  <Words>149</Words>
  <Characters>855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 Cook</dc:creator>
  <cp:lastModifiedBy>Dan Cook</cp:lastModifiedBy>
  <cp:revision>2</cp:revision>
  <cp:lastPrinted>2022-10-18T08:04:00Z</cp:lastPrinted>
  <dcterms:created xsi:type="dcterms:W3CDTF">2024-01-13T06:40:00Z</dcterms:created>
  <dcterms:modified xsi:type="dcterms:W3CDTF">2024-01-14T03:28:00Z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1033-11.2.0.9396</vt:lpwstr>
  </property>
</Properties>
</file>